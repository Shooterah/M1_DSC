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8976" w14:textId="77777777" w:rsidR="00C55D85" w:rsidRPr="006216F0" w:rsidRDefault="00127C0F" w:rsidP="00127C0F">
      <w:pPr>
        <w:pStyle w:val="Ancredugraphisme"/>
        <w:rPr>
          <w:noProof/>
        </w:rPr>
      </w:pPr>
      <w:r w:rsidRPr="006216F0">
        <w:rPr>
          <w:rFonts w:ascii="Times New Roman" w:eastAsia="Times New Roman" w:hAnsi="Times New Roman" w:cs="Times New Roman"/>
          <w:noProof/>
          <w:lang w:bidi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D25BEC" wp14:editId="271D3EA2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 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6075" id="Rectangle 7" o:spid="_x0000_s1026" alt="&quot;&quot;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" fillcolor="#303848 [3204]" stroked="f">
                <w10:wrap anchorx="page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902"/>
        <w:gridCol w:w="2974"/>
        <w:gridCol w:w="3090"/>
      </w:tblGrid>
      <w:tr w:rsidR="00127C0F" w:rsidRPr="006216F0" w14:paraId="66DC2EA5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785520D" w14:textId="50D3E79B" w:rsidR="00127C0F" w:rsidRPr="006216F0" w:rsidRDefault="00D86051" w:rsidP="00B20DFA">
            <w:pPr>
              <w:pStyle w:val="Titre"/>
              <w:rPr>
                <w:noProof/>
              </w:rPr>
            </w:pPr>
            <w:r>
              <w:rPr>
                <w:noProof/>
              </w:rPr>
              <w:t>Florian DOFFEMONT</w:t>
            </w:r>
          </w:p>
          <w:p w14:paraId="60A9A2EC" w14:textId="59A30B3D" w:rsidR="00127C0F" w:rsidRPr="006216F0" w:rsidRDefault="00474D64" w:rsidP="00B20DFA">
            <w:pPr>
              <w:pStyle w:val="Sous-titre"/>
              <w:rPr>
                <w:noProof/>
              </w:rPr>
            </w:pPr>
            <w:r w:rsidRPr="00474D64">
              <w:rPr>
                <w:noProof/>
                <w:lang w:bidi="fr-FR"/>
              </w:rPr>
              <w:t>Recherche de Stage pour le Master d’Informatique</w:t>
            </w:r>
          </w:p>
        </w:tc>
      </w:tr>
      <w:tr w:rsidR="00127C0F" w:rsidRPr="006216F0" w14:paraId="2FFD5DDF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27F653E6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D86051" w:rsidRPr="006216F0" w14:paraId="566A6BAE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2606FA26" w14:textId="77777777" w:rsidR="00127C0F" w:rsidRPr="006216F0" w:rsidRDefault="00127C0F" w:rsidP="00B20DFA">
            <w:pPr>
              <w:rPr>
                <w:noProof/>
              </w:rPr>
            </w:pPr>
          </w:p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74B737E1" w14:textId="77777777" w:rsidR="00127C0F" w:rsidRPr="006216F0" w:rsidRDefault="00000000" w:rsidP="00127C0F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-1215895415"/>
                <w:placeholder>
                  <w:docPart w:val="E6642E395A7149BB9FFA3619717FAD04"/>
                </w:placeholder>
                <w:temporary/>
                <w:showingPlcHdr/>
                <w15:appearance w15:val="hidden"/>
              </w:sdtPr>
              <w:sdtContent>
                <w:r w:rsidR="00127C0F" w:rsidRPr="006216F0">
                  <w:rPr>
                    <w:noProof/>
                    <w:lang w:bidi="fr-FR"/>
                  </w:rPr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33E795CB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D86051" w:rsidRPr="006216F0" w14:paraId="6CF19E3F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4BB1D15F" w14:textId="77777777" w:rsidR="00127C0F" w:rsidRPr="006216F0" w:rsidRDefault="00127C0F" w:rsidP="00B20DFA">
            <w:pPr>
              <w:rPr>
                <w:noProof/>
              </w:rPr>
            </w:pPr>
          </w:p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7FB9F735" w14:textId="77777777" w:rsidR="00127C0F" w:rsidRPr="006216F0" w:rsidRDefault="00127C0F" w:rsidP="00B20DFA">
            <w:pPr>
              <w:pStyle w:val="Titre1"/>
              <w:rPr>
                <w:noProof/>
              </w:rPr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1C4DBA52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D86051" w:rsidRPr="006216F0" w14:paraId="36E3B6CB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08D5C8B6" w14:textId="0C819875" w:rsidR="00D86051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42320 </w:t>
            </w:r>
          </w:p>
          <w:p w14:paraId="0C50DB83" w14:textId="297F0454" w:rsidR="00127C0F" w:rsidRPr="006216F0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>68 Rue Jean Jaures</w:t>
            </w:r>
          </w:p>
        </w:tc>
        <w:tc>
          <w:tcPr>
            <w:tcW w:w="3107" w:type="dxa"/>
            <w:vAlign w:val="center"/>
          </w:tcPr>
          <w:p w14:paraId="1501F78D" w14:textId="2B838D40" w:rsidR="00127C0F" w:rsidRPr="006216F0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>06.95.61.25.32</w:t>
            </w:r>
          </w:p>
        </w:tc>
        <w:tc>
          <w:tcPr>
            <w:tcW w:w="3095" w:type="dxa"/>
            <w:vAlign w:val="center"/>
          </w:tcPr>
          <w:p w14:paraId="0782903A" w14:textId="3EA8BC58" w:rsidR="00127C0F" w:rsidRPr="006216F0" w:rsidRDefault="00D86051" w:rsidP="00127C0F">
            <w:pPr>
              <w:jc w:val="center"/>
              <w:rPr>
                <w:noProof/>
              </w:rPr>
            </w:pPr>
            <w:r>
              <w:rPr>
                <w:noProof/>
              </w:rPr>
              <w:t>florian.doffemont@etu.univ-st-etienne.fr</w:t>
            </w:r>
          </w:p>
        </w:tc>
      </w:tr>
      <w:tr w:rsidR="00127C0F" w:rsidRPr="006216F0" w14:paraId="1002886C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58E86CA6" w14:textId="77777777" w:rsidR="00127C0F" w:rsidRPr="006216F0" w:rsidRDefault="00127C0F" w:rsidP="00B20DFA">
            <w:pPr>
              <w:pStyle w:val="Titre2"/>
              <w:rPr>
                <w:noProof/>
              </w:rPr>
            </w:pPr>
          </w:p>
        </w:tc>
        <w:tc>
          <w:tcPr>
            <w:tcW w:w="6202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679D1383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127C0F" w:rsidRPr="006216F0" w14:paraId="53EBEE8D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4C384610" w14:textId="77777777" w:rsidR="00127C0F" w:rsidRPr="006216F0" w:rsidRDefault="00127C0F" w:rsidP="00B20DFA">
            <w:pPr>
              <w:pStyle w:val="Titre2"/>
              <w:rPr>
                <w:noProof/>
              </w:rPr>
            </w:pPr>
          </w:p>
        </w:tc>
        <w:tc>
          <w:tcPr>
            <w:tcW w:w="6202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25E4C1CF" w14:textId="77777777" w:rsidR="00127C0F" w:rsidRPr="006216F0" w:rsidRDefault="00127C0F" w:rsidP="00B20DFA">
            <w:pPr>
              <w:rPr>
                <w:noProof/>
              </w:rPr>
            </w:pPr>
          </w:p>
        </w:tc>
      </w:tr>
      <w:tr w:rsidR="00127C0F" w:rsidRPr="006216F0" w14:paraId="63DB7903" w14:textId="77777777" w:rsidTr="00D61042">
        <w:trPr>
          <w:trHeight w:val="8352"/>
        </w:trPr>
        <w:tc>
          <w:tcPr>
            <w:tcW w:w="3098" w:type="dxa"/>
            <w:shd w:val="clear" w:color="auto" w:fill="F2F2F2" w:themeFill="background1" w:themeFillShade="F2"/>
          </w:tcPr>
          <w:p w14:paraId="73F87CE2" w14:textId="7B3FA81A" w:rsidR="00D86051" w:rsidRPr="00D86051" w:rsidRDefault="00D86051" w:rsidP="00474D64">
            <w:pPr>
              <w:pStyle w:val="Texte"/>
            </w:pPr>
            <w:r>
              <w:rPr>
                <w:noProof/>
              </w:rPr>
              <w:t>Mr</w:t>
            </w:r>
            <w:r w:rsidR="00474D64">
              <w:rPr>
                <w:noProof/>
              </w:rPr>
              <w:t>/Mme</w:t>
            </w:r>
            <w:r>
              <w:rPr>
                <w:noProof/>
              </w:rPr>
              <w:t xml:space="preserve"> </w:t>
            </w:r>
            <w:r w:rsidR="00474D64">
              <w:rPr>
                <w:noProof/>
              </w:rPr>
              <w:t>[Insérer nom]</w:t>
            </w:r>
          </w:p>
          <w:p w14:paraId="5A354625" w14:textId="77777777" w:rsidR="00474D64" w:rsidRDefault="00474D64" w:rsidP="0027012A">
            <w:pPr>
              <w:pStyle w:val="Texte"/>
              <w:rPr>
                <w:noProof/>
              </w:rPr>
            </w:pPr>
          </w:p>
          <w:p w14:paraId="3946934C" w14:textId="48D0E856" w:rsidR="0027012A" w:rsidRDefault="00474D64" w:rsidP="0027012A">
            <w:pPr>
              <w:pStyle w:val="Texte"/>
              <w:rPr>
                <w:noProof/>
              </w:rPr>
            </w:pPr>
            <w:r>
              <w:rPr>
                <w:noProof/>
              </w:rPr>
              <w:t>[Lieu du Stage]</w:t>
            </w:r>
          </w:p>
          <w:p w14:paraId="718169C9" w14:textId="77777777" w:rsidR="00D86051" w:rsidRPr="00D86051" w:rsidRDefault="00D86051" w:rsidP="00D86051"/>
          <w:p w14:paraId="63A299D1" w14:textId="1F2333B6" w:rsidR="00D86051" w:rsidRDefault="00474D64" w:rsidP="00D86051">
            <w:pPr>
              <w:pStyle w:val="Texte"/>
            </w:pPr>
            <w:r>
              <w:rPr>
                <w:noProof/>
              </w:rPr>
              <w:t>[Code Postal - Ville]</w:t>
            </w:r>
          </w:p>
          <w:p w14:paraId="7A5E5583" w14:textId="77777777" w:rsidR="00D86051" w:rsidRDefault="00D86051" w:rsidP="00D86051"/>
          <w:p w14:paraId="4CD0971A" w14:textId="39014939" w:rsidR="00D86051" w:rsidRPr="00D86051" w:rsidRDefault="00474D64" w:rsidP="00D86051">
            <w:pPr>
              <w:pStyle w:val="Texte"/>
            </w:pPr>
            <w:r>
              <w:t>[Adresse]</w:t>
            </w:r>
          </w:p>
        </w:tc>
        <w:tc>
          <w:tcPr>
            <w:tcW w:w="6202" w:type="dxa"/>
            <w:gridSpan w:val="2"/>
          </w:tcPr>
          <w:p w14:paraId="7941A96B" w14:textId="3F813F10" w:rsidR="00127C0F" w:rsidRPr="006216F0" w:rsidRDefault="00000000" w:rsidP="00127C0F">
            <w:pPr>
              <w:rPr>
                <w:noProof/>
              </w:rPr>
            </w:pPr>
            <w:sdt>
              <w:sdtPr>
                <w:rPr>
                  <w:noProof/>
                </w:rPr>
                <w:id w:val="2099673673"/>
                <w:placeholder>
                  <w:docPart w:val="4C2F9F675C2444C1A799E8549C8C98B0"/>
                </w:placeholder>
                <w:temporary/>
                <w:showingPlcHdr/>
                <w15:appearance w15:val="hidden"/>
              </w:sdtPr>
              <w:sdtContent>
                <w:r w:rsidR="00127C0F" w:rsidRPr="006216F0">
                  <w:rPr>
                    <w:noProof/>
                    <w:lang w:bidi="fr-FR"/>
                  </w:rPr>
                  <w:t>Bonjour</w:t>
                </w:r>
              </w:sdtContent>
            </w:sdt>
            <w:r w:rsidR="00127C0F" w:rsidRPr="006216F0">
              <w:rPr>
                <w:noProof/>
                <w:lang w:bidi="fr-FR"/>
              </w:rPr>
              <w:t xml:space="preserve"> </w:t>
            </w:r>
            <w:r w:rsidR="00D86051">
              <w:rPr>
                <w:noProof/>
              </w:rPr>
              <w:t>Mr</w:t>
            </w:r>
            <w:r w:rsidR="00474D64">
              <w:rPr>
                <w:noProof/>
              </w:rPr>
              <w:t>, Mme</w:t>
            </w:r>
            <w:r w:rsidR="00D86051">
              <w:rPr>
                <w:noProof/>
              </w:rPr>
              <w:t xml:space="preserve"> </w:t>
            </w:r>
            <w:r w:rsidR="00474D64">
              <w:t>[Nom]</w:t>
            </w:r>
          </w:p>
          <w:p w14:paraId="670D5A11" w14:textId="77777777" w:rsidR="008B7A58" w:rsidRPr="006216F0" w:rsidRDefault="008B7A58" w:rsidP="00127C0F">
            <w:pPr>
              <w:rPr>
                <w:noProof/>
              </w:rPr>
            </w:pPr>
          </w:p>
          <w:p w14:paraId="414DFBB4" w14:textId="7CCC7EA2" w:rsidR="00D86051" w:rsidRDefault="00474D64" w:rsidP="00D86051">
            <w:pPr>
              <w:rPr>
                <w:noProof/>
              </w:rPr>
            </w:pPr>
            <w:r>
              <w:rPr>
                <w:noProof/>
              </w:rPr>
              <w:t>É</w:t>
            </w:r>
            <w:r w:rsidRPr="00474D64">
              <w:rPr>
                <w:noProof/>
              </w:rPr>
              <w:t>tudiant en première année de Master informatique à l’université Jean Monnet de Saint-Étienne, je vous écris car je suis actuellement à la recherche d’un stage d’une durée de 3 à 5 mois à compter du 3 avril 2023.</w:t>
            </w:r>
          </w:p>
          <w:p w14:paraId="0BC1A475" w14:textId="77777777" w:rsidR="00474D64" w:rsidRDefault="00474D64" w:rsidP="00D86051">
            <w:pPr>
              <w:rPr>
                <w:noProof/>
              </w:rPr>
            </w:pPr>
          </w:p>
          <w:p w14:paraId="0DB509CD" w14:textId="64A9FB31" w:rsidR="00D86051" w:rsidRDefault="00474D64" w:rsidP="00D86051">
            <w:pPr>
              <w:rPr>
                <w:noProof/>
              </w:rPr>
            </w:pPr>
            <w:r w:rsidRPr="00474D64">
              <w:rPr>
                <w:noProof/>
              </w:rPr>
              <w:t>Je me tourne vers votre entreprise car elle correspond à mon domaine d’activité et mes choix personnel sur mon avenir professionnel. [Detailler des éléments de l’offre d’emploie ou de l’entreprise et comparer à mon parcours et à mes travaux]</w:t>
            </w:r>
          </w:p>
          <w:p w14:paraId="68168368" w14:textId="77777777" w:rsidR="00474D64" w:rsidRDefault="00474D64" w:rsidP="00D86051">
            <w:pPr>
              <w:rPr>
                <w:noProof/>
              </w:rPr>
            </w:pPr>
          </w:p>
          <w:p w14:paraId="0C745988" w14:textId="65DF1BC7" w:rsidR="00D86051" w:rsidRDefault="00474D64" w:rsidP="00D86051">
            <w:pPr>
              <w:rPr>
                <w:noProof/>
              </w:rPr>
            </w:pPr>
            <w:r w:rsidRPr="00474D64">
              <w:rPr>
                <w:noProof/>
              </w:rPr>
              <w:t>Au travers de ce stage dans votre entreprise je pourrais donc améliorer et approfondir mes compétence en [secteur de l’entreprise]. Ceci me donnera également la chance de découvrir le fonctionnement d’une entreprise de développement informatique.</w:t>
            </w:r>
          </w:p>
          <w:p w14:paraId="3B399761" w14:textId="77777777" w:rsidR="00474D64" w:rsidRDefault="00474D64" w:rsidP="00D86051">
            <w:pPr>
              <w:rPr>
                <w:noProof/>
              </w:rPr>
            </w:pPr>
          </w:p>
          <w:p w14:paraId="100AAB21" w14:textId="3C813872" w:rsidR="00474D64" w:rsidRDefault="00474D64" w:rsidP="00474D64">
            <w:pPr>
              <w:rPr>
                <w:noProof/>
              </w:rPr>
            </w:pPr>
            <w:r>
              <w:rPr>
                <w:noProof/>
              </w:rPr>
              <w:t>Je vous remercie de l’attention que porterez à cette demande de stage je me tiens à votre disposition pour tout type d’entretiens.</w:t>
            </w:r>
          </w:p>
          <w:p w14:paraId="445F5065" w14:textId="77777777" w:rsidR="00474D64" w:rsidRDefault="00474D64" w:rsidP="00474D64">
            <w:pPr>
              <w:rPr>
                <w:noProof/>
              </w:rPr>
            </w:pPr>
          </w:p>
          <w:p w14:paraId="0453C0F2" w14:textId="179C0A83" w:rsidR="00474D64" w:rsidRDefault="00474D64" w:rsidP="00474D64">
            <w:pPr>
              <w:rPr>
                <w:noProof/>
              </w:rPr>
            </w:pPr>
            <w:r>
              <w:rPr>
                <w:noProof/>
              </w:rPr>
              <w:t>Dans l’attente de  votre réponse, je vous pris d’agréer, Madame, Monsieur l’expression de mon plus profond respect.</w:t>
            </w:r>
          </w:p>
          <w:p w14:paraId="584BF292" w14:textId="77777777" w:rsidR="00474D64" w:rsidRDefault="00474D64" w:rsidP="00474D64">
            <w:pPr>
              <w:rPr>
                <w:noProof/>
              </w:rPr>
            </w:pPr>
          </w:p>
          <w:p w14:paraId="0F239A19" w14:textId="0371C089" w:rsidR="00127C0F" w:rsidRPr="006216F0" w:rsidRDefault="00474D64" w:rsidP="00D86051">
            <w:pPr>
              <w:rPr>
                <w:noProof/>
              </w:rPr>
            </w:pPr>
            <w:r>
              <w:rPr>
                <w:noProof/>
              </w:rPr>
              <w:t>Florian DOFFEMONT</w:t>
            </w:r>
          </w:p>
        </w:tc>
      </w:tr>
      <w:tr w:rsidR="00127C0F" w:rsidRPr="006216F0" w14:paraId="211C004E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75BE5050" w14:textId="77777777" w:rsidR="00127C0F" w:rsidRPr="006216F0" w:rsidRDefault="00127C0F" w:rsidP="00B20DFA">
            <w:pPr>
              <w:pStyle w:val="Texte"/>
              <w:rPr>
                <w:noProof/>
              </w:rPr>
            </w:pPr>
          </w:p>
        </w:tc>
      </w:tr>
    </w:tbl>
    <w:p w14:paraId="4A4471E6" w14:textId="77777777" w:rsidR="00127C0F" w:rsidRPr="006216F0" w:rsidRDefault="00127C0F">
      <w:pPr>
        <w:rPr>
          <w:noProof/>
        </w:rPr>
      </w:pPr>
    </w:p>
    <w:sectPr w:rsidR="00127C0F" w:rsidRPr="006216F0" w:rsidSect="00D61042"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06C8" w14:textId="77777777" w:rsidR="000B12F4" w:rsidRDefault="000B12F4" w:rsidP="00F316AD">
      <w:r>
        <w:separator/>
      </w:r>
    </w:p>
  </w:endnote>
  <w:endnote w:type="continuationSeparator" w:id="0">
    <w:p w14:paraId="4F939388" w14:textId="77777777" w:rsidR="000B12F4" w:rsidRDefault="000B12F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1A1F" w14:textId="77777777" w:rsidR="000B12F4" w:rsidRDefault="000B12F4" w:rsidP="00F316AD">
      <w:r>
        <w:separator/>
      </w:r>
    </w:p>
  </w:footnote>
  <w:footnote w:type="continuationSeparator" w:id="0">
    <w:p w14:paraId="0D8CC080" w14:textId="77777777" w:rsidR="000B12F4" w:rsidRDefault="000B12F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 w16cid:durableId="758063923">
    <w:abstractNumId w:val="0"/>
  </w:num>
  <w:num w:numId="2" w16cid:durableId="279269172">
    <w:abstractNumId w:val="1"/>
  </w:num>
  <w:num w:numId="3" w16cid:durableId="1859847537">
    <w:abstractNumId w:val="2"/>
  </w:num>
  <w:num w:numId="4" w16cid:durableId="137916263">
    <w:abstractNumId w:val="3"/>
  </w:num>
  <w:num w:numId="5" w16cid:durableId="774593796">
    <w:abstractNumId w:val="8"/>
  </w:num>
  <w:num w:numId="6" w16cid:durableId="656112256">
    <w:abstractNumId w:val="4"/>
  </w:num>
  <w:num w:numId="7" w16cid:durableId="1940330686">
    <w:abstractNumId w:val="5"/>
  </w:num>
  <w:num w:numId="8" w16cid:durableId="621575579">
    <w:abstractNumId w:val="6"/>
  </w:num>
  <w:num w:numId="9" w16cid:durableId="1896816080">
    <w:abstractNumId w:val="7"/>
  </w:num>
  <w:num w:numId="10" w16cid:durableId="810026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051"/>
    <w:rsid w:val="00074092"/>
    <w:rsid w:val="000B12F4"/>
    <w:rsid w:val="00127C0F"/>
    <w:rsid w:val="001700F2"/>
    <w:rsid w:val="001871FF"/>
    <w:rsid w:val="001F4150"/>
    <w:rsid w:val="00262D30"/>
    <w:rsid w:val="0027012A"/>
    <w:rsid w:val="0029715D"/>
    <w:rsid w:val="003D15B8"/>
    <w:rsid w:val="0040233B"/>
    <w:rsid w:val="00474D64"/>
    <w:rsid w:val="004D0355"/>
    <w:rsid w:val="004E6224"/>
    <w:rsid w:val="005D2581"/>
    <w:rsid w:val="00617740"/>
    <w:rsid w:val="006216F0"/>
    <w:rsid w:val="006C60E6"/>
    <w:rsid w:val="0080521C"/>
    <w:rsid w:val="0086794F"/>
    <w:rsid w:val="00886487"/>
    <w:rsid w:val="0089710E"/>
    <w:rsid w:val="008B7A58"/>
    <w:rsid w:val="008F3A27"/>
    <w:rsid w:val="00904D7B"/>
    <w:rsid w:val="00A74E15"/>
    <w:rsid w:val="00B960C9"/>
    <w:rsid w:val="00C55D85"/>
    <w:rsid w:val="00CD50FD"/>
    <w:rsid w:val="00D20DA9"/>
    <w:rsid w:val="00D26A79"/>
    <w:rsid w:val="00D402C3"/>
    <w:rsid w:val="00D61042"/>
    <w:rsid w:val="00D86051"/>
    <w:rsid w:val="00DD5C35"/>
    <w:rsid w:val="00EA03EF"/>
    <w:rsid w:val="00EE275A"/>
    <w:rsid w:val="00EE2F16"/>
    <w:rsid w:val="00F316AD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193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Titre1">
    <w:name w:val="heading 1"/>
    <w:basedOn w:val="Normal"/>
    <w:next w:val="Normal"/>
    <w:link w:val="Titre1C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itre2">
    <w:name w:val="heading 2"/>
    <w:basedOn w:val="Normal"/>
    <w:next w:val="Normal"/>
    <w:link w:val="Titre2C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D20DA9"/>
    <w:rPr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20DA9"/>
    <w:rPr>
      <w:color w:val="000000" w:themeColor="text1"/>
    </w:rPr>
  </w:style>
  <w:style w:type="table" w:styleId="Grilledutableau">
    <w:name w:val="Table Grid"/>
    <w:basedOn w:val="Tableau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reCar">
    <w:name w:val="Titre Car"/>
    <w:basedOn w:val="Policepardfaut"/>
    <w:link w:val="Titre"/>
    <w:rsid w:val="00D20DA9"/>
    <w:rPr>
      <w:rFonts w:cs="Times New Roman (Body CS)"/>
      <w:color w:val="303848" w:themeColor="accent1"/>
      <w:spacing w:val="80"/>
      <w:sz w:val="52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ous-titreCar">
    <w:name w:val="Sous-titre Car"/>
    <w:basedOn w:val="Policepardfaut"/>
    <w:link w:val="Sous-titr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itre1Car">
    <w:name w:val="Titre 1 Car"/>
    <w:basedOn w:val="Policepardfaut"/>
    <w:link w:val="Titre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e">
    <w:name w:val="Texte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edelespacerserv">
    <w:name w:val="Placeholder Text"/>
    <w:basedOn w:val="Policepardfaut"/>
    <w:uiPriority w:val="99"/>
    <w:semiHidden/>
    <w:rsid w:val="00D20DA9"/>
    <w:rPr>
      <w:color w:val="808080"/>
    </w:rPr>
  </w:style>
  <w:style w:type="character" w:customStyle="1" w:styleId="Accentuation1">
    <w:name w:val="Accentuation1"/>
    <w:basedOn w:val="Policepardfaut"/>
    <w:uiPriority w:val="1"/>
    <w:qFormat/>
    <w:rsid w:val="00D26A79"/>
    <w:rPr>
      <w:color w:val="BF9268" w:themeColor="accent2"/>
    </w:rPr>
  </w:style>
  <w:style w:type="character" w:customStyle="1" w:styleId="Titre3Car">
    <w:name w:val="Titre 3 Car"/>
    <w:basedOn w:val="Policepardfaut"/>
    <w:link w:val="Titre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epuces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Ancredugraphisme">
    <w:name w:val="Ancre du graphisme"/>
    <w:basedOn w:val="Normal"/>
    <w:uiPriority w:val="6"/>
    <w:qFormat/>
    <w:rsid w:val="00127C0F"/>
  </w:style>
  <w:style w:type="character" w:customStyle="1" w:styleId="hgkelc">
    <w:name w:val="hgkelc"/>
    <w:basedOn w:val="Policepardfaut"/>
    <w:rsid w:val="00FA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AppData\Roaming\Microsoft\Templates\Lettre%20de%20motivation%20minimalis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642E395A7149BB9FFA3619717FAD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D9463-7ECF-43AA-B630-524E28BED4C2}"/>
      </w:docPartPr>
      <w:docPartBody>
        <w:p w:rsidR="009C4414" w:rsidRDefault="0066087E">
          <w:pPr>
            <w:pStyle w:val="E6642E395A7149BB9FFA3619717FAD04"/>
          </w:pPr>
          <w:r w:rsidRPr="006216F0">
            <w:rPr>
              <w:noProof/>
              <w:lang w:bidi="fr-FR"/>
            </w:rPr>
            <w:t>CONTACT</w:t>
          </w:r>
        </w:p>
      </w:docPartBody>
    </w:docPart>
    <w:docPart>
      <w:docPartPr>
        <w:name w:val="4C2F9F675C2444C1A799E8549C8C98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411CC4-B401-4A8A-A577-644F982FAEFB}"/>
      </w:docPartPr>
      <w:docPartBody>
        <w:p w:rsidR="009C4414" w:rsidRDefault="0066087E">
          <w:pPr>
            <w:pStyle w:val="4C2F9F675C2444C1A799E8549C8C98B0"/>
          </w:pPr>
          <w:r w:rsidRPr="006216F0">
            <w:rPr>
              <w:noProof/>
              <w:lang w:bidi="fr-FR"/>
            </w:rPr>
            <w:t>Bonjour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E"/>
    <w:rsid w:val="0066087E"/>
    <w:rsid w:val="008E7EC5"/>
    <w:rsid w:val="009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642E395A7149BB9FFA3619717FAD04">
    <w:name w:val="E6642E395A7149BB9FFA3619717FAD04"/>
  </w:style>
  <w:style w:type="paragraph" w:customStyle="1" w:styleId="4C2F9F675C2444C1A799E8549C8C98B0">
    <w:name w:val="4C2F9F675C2444C1A799E8549C8C9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minimaliste.dotx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2022-04-12T12:21:00Z</dcterms:created>
  <dcterms:modified xsi:type="dcterms:W3CDTF">2022-09-26T16:59:00Z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